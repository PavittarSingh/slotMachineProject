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8F76C2" w:rsidP="00EC5E8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alw</w:t>
                    </w:r>
                    <w:r w:rsidR="00EC5E8E">
                      <w:rPr>
                        <w:rFonts w:asciiTheme="majorHAnsi" w:eastAsiaTheme="majorEastAsia" w:hAnsiTheme="majorHAnsi" w:cstheme="majorBidi"/>
                        <w:caps/>
                      </w:rPr>
                      <w:t>azz designs</w:t>
                    </w:r>
                    <w:r w:rsidR="001436C3">
                      <w:rPr>
                        <w:rFonts w:asciiTheme="majorHAnsi" w:eastAsiaTheme="majorEastAsia" w:hAnsiTheme="majorHAnsi" w:cstheme="majorBidi"/>
                        <w:caps/>
                      </w:rPr>
                      <w:t xml:space="preserve"> 2014   </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D9120B" w:rsidP="00D9120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Assignment-2nd</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6E52CE" w:rsidP="00D9120B">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D9120B">
                      <w:rPr>
                        <w:rFonts w:asciiTheme="majorHAnsi" w:eastAsiaTheme="majorEastAsia" w:hAnsiTheme="majorHAnsi" w:cstheme="majorBidi"/>
                        <w:b/>
                        <w:sz w:val="60"/>
                        <w:szCs w:val="60"/>
                      </w:rPr>
                      <w:t>Wheel of Luck</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EE7BC8">
                <w:pPr>
                  <w:pStyle w:val="NoSpacing"/>
                  <w:jc w:val="center"/>
                  <w:rPr>
                    <w:sz w:val="24"/>
                    <w:szCs w:val="24"/>
                  </w:rPr>
                </w:pPr>
                <w:r>
                  <w:rPr>
                    <w:sz w:val="24"/>
                    <w:szCs w:val="24"/>
                  </w:rPr>
                  <w:t>Version # AL-</w:t>
                </w:r>
                <w:r w:rsidR="00D9120B">
                  <w:rPr>
                    <w:sz w:val="24"/>
                    <w:szCs w:val="24"/>
                  </w:rPr>
                  <w:t>1.0</w:t>
                </w:r>
                <w:r w:rsidR="00FD0CA1">
                  <w:rPr>
                    <w:sz w:val="24"/>
                    <w:szCs w:val="24"/>
                  </w:rPr>
                  <w:t>#1.5</w:t>
                </w:r>
              </w:p>
              <w:p w:rsidR="003E1D56" w:rsidRDefault="003E1D56">
                <w:pPr>
                  <w:pStyle w:val="NoSpacing"/>
                  <w:jc w:val="center"/>
                </w:pPr>
              </w:p>
              <w:p w:rsidR="003D357D" w:rsidRDefault="003E1D56">
                <w:pPr>
                  <w:pStyle w:val="NoSpacing"/>
                  <w:jc w:val="center"/>
                </w:pPr>
                <w:r>
                  <w:t xml:space="preserve">All work Copyright © </w:t>
                </w:r>
                <w:r w:rsidR="00FD0CA1">
                  <w:t>2014</w:t>
                </w:r>
              </w:p>
              <w:p w:rsidR="003E1D56" w:rsidRDefault="003D357D">
                <w:pPr>
                  <w:pStyle w:val="NoSpacing"/>
                  <w:jc w:val="center"/>
                </w:pPr>
                <w:r>
                  <w:t xml:space="preserve"> B</w:t>
                </w:r>
                <w:r w:rsidR="00D9120B">
                  <w:t xml:space="preserve">y </w:t>
                </w:r>
                <w:r w:rsidR="008F76C2">
                  <w:t>ALW</w:t>
                </w:r>
                <w:r w:rsidR="00FD0CA1">
                  <w:t>AZZ DESIGNS</w:t>
                </w:r>
                <w:r w:rsidR="003E1D56">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D9120B" w:rsidP="00021BBC">
                    <w:pPr>
                      <w:pStyle w:val="NoSpacing"/>
                      <w:jc w:val="center"/>
                      <w:rPr>
                        <w:b/>
                        <w:bCs/>
                        <w:sz w:val="28"/>
                        <w:szCs w:val="28"/>
                        <w:u w:val="single"/>
                      </w:rPr>
                    </w:pPr>
                    <w:r>
                      <w:rPr>
                        <w:b/>
                        <w:bCs/>
                        <w:sz w:val="28"/>
                        <w:szCs w:val="28"/>
                        <w:u w:val="single"/>
                      </w:rPr>
                      <w:t>[PAVITTAR SINGH]</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en-US" w:eastAsia="en-US"/>
            </w:rPr>
            <mc:AlternateContent>
              <mc:Choice Requires="wps">
                <w:drawing>
                  <wp:anchor distT="0" distB="0" distL="114300" distR="114300" simplePos="0" relativeHeight="251658240" behindDoc="0" locked="0" layoutInCell="1" allowOverlap="1" wp14:anchorId="076F33E0" wp14:editId="5025C901">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21264C" w:rsidRDefault="00567063" w:rsidP="003E1D56">
                                <w:pPr>
                                  <w:jc w:val="center"/>
                                  <w:rPr>
                                    <w:b/>
                                    <w:noProof/>
                                    <w:sz w:val="28"/>
                                    <w:szCs w:val="28"/>
                                    <w:lang w:val="en-US" w:eastAsia="en-US"/>
                                  </w:rPr>
                                </w:pPr>
                                <w:r>
                                  <w:rPr>
                                    <w:b/>
                                    <w:noProof/>
                                    <w:sz w:val="28"/>
                                    <w:szCs w:val="28"/>
                                    <w:lang w:val="en-US" w:eastAsia="en-US"/>
                                  </w:rPr>
                                  <w:drawing>
                                    <wp:inline distT="0" distB="0" distL="0" distR="0">
                                      <wp:extent cx="2181225" cy="8032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wAZZ-YELLOW-LOGO.jpg"/>
                                              <pic:cNvPicPr/>
                                            </pic:nvPicPr>
                                            <pic:blipFill>
                                              <a:blip r:embed="rId12">
                                                <a:extLst>
                                                  <a:ext uri="{28A0092B-C50C-407E-A947-70E740481C1C}">
                                                    <a14:useLocalDpi xmlns:a14="http://schemas.microsoft.com/office/drawing/2010/main" val="0"/>
                                                  </a:ext>
                                                </a:extLst>
                                              </a:blip>
                                              <a:stretch>
                                                <a:fillRect/>
                                              </a:stretch>
                                            </pic:blipFill>
                                            <pic:spPr>
                                              <a:xfrm>
                                                <a:off x="0" y="0"/>
                                                <a:ext cx="2188690" cy="806024"/>
                                              </a:xfrm>
                                              <a:prstGeom prst="rect">
                                                <a:avLst/>
                                              </a:prstGeom>
                                            </pic:spPr>
                                          </pic:pic>
                                        </a:graphicData>
                                      </a:graphic>
                                    </wp:inline>
                                  </w:drawing>
                                </w:r>
                              </w:p>
                              <w:p w:rsidR="0021264C" w:rsidRDefault="0021264C" w:rsidP="003E1D56">
                                <w:pPr>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76F33E0"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21264C" w:rsidRDefault="00567063" w:rsidP="003E1D56">
                          <w:pPr>
                            <w:jc w:val="center"/>
                            <w:rPr>
                              <w:b/>
                              <w:noProof/>
                              <w:sz w:val="28"/>
                              <w:szCs w:val="28"/>
                              <w:lang w:val="en-US" w:eastAsia="en-US"/>
                            </w:rPr>
                          </w:pPr>
                          <w:r>
                            <w:rPr>
                              <w:b/>
                              <w:noProof/>
                              <w:sz w:val="28"/>
                              <w:szCs w:val="28"/>
                              <w:lang w:val="en-US" w:eastAsia="en-US"/>
                            </w:rPr>
                            <w:drawing>
                              <wp:inline distT="0" distB="0" distL="0" distR="0">
                                <wp:extent cx="2181225" cy="8032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wAZZ-YELLOW-LOGO.jpg"/>
                                        <pic:cNvPicPr/>
                                      </pic:nvPicPr>
                                      <pic:blipFill>
                                        <a:blip r:embed="rId12">
                                          <a:extLst>
                                            <a:ext uri="{28A0092B-C50C-407E-A947-70E740481C1C}">
                                              <a14:useLocalDpi xmlns:a14="http://schemas.microsoft.com/office/drawing/2010/main" val="0"/>
                                            </a:ext>
                                          </a:extLst>
                                        </a:blip>
                                        <a:stretch>
                                          <a:fillRect/>
                                        </a:stretch>
                                      </pic:blipFill>
                                      <pic:spPr>
                                        <a:xfrm>
                                          <a:off x="0" y="0"/>
                                          <a:ext cx="2188690" cy="806024"/>
                                        </a:xfrm>
                                        <a:prstGeom prst="rect">
                                          <a:avLst/>
                                        </a:prstGeom>
                                      </pic:spPr>
                                    </pic:pic>
                                  </a:graphicData>
                                </a:graphic>
                              </wp:inline>
                            </w:drawing>
                          </w:r>
                        </w:p>
                        <w:p w:rsidR="0021264C" w:rsidRDefault="0021264C" w:rsidP="003E1D56">
                          <w:pPr>
                            <w:jc w:val="cente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D9120B" w:rsidP="00041C8A">
                <w:pPr>
                  <w:pStyle w:val="NoSpacing"/>
                  <w:jc w:val="center"/>
                  <w:rPr>
                    <w:sz w:val="24"/>
                    <w:szCs w:val="24"/>
                  </w:rPr>
                </w:pPr>
                <w:r>
                  <w:rPr>
                    <w:sz w:val="24"/>
                    <w:szCs w:val="24"/>
                  </w:rPr>
                  <w:t>OCT 25</w:t>
                </w:r>
                <w:r w:rsidR="00021BBC" w:rsidRPr="00021BBC">
                  <w:rPr>
                    <w:sz w:val="24"/>
                    <w:szCs w:val="24"/>
                    <w:vertAlign w:val="superscript"/>
                  </w:rPr>
                  <w:t>th</w:t>
                </w:r>
                <w:r w:rsidR="00021BBC">
                  <w:rPr>
                    <w:sz w:val="24"/>
                    <w:szCs w:val="24"/>
                  </w:rPr>
                  <w:t xml:space="preserve"> 201</w:t>
                </w:r>
                <w:r>
                  <w:rPr>
                    <w:sz w:val="24"/>
                    <w:szCs w:val="24"/>
                  </w:rPr>
                  <w:t>4</w:t>
                </w:r>
              </w:p>
            </w:tc>
          </w:tr>
        </w:tbl>
        <w:p w:rsidR="003E1D56" w:rsidRDefault="003E1D56"/>
        <w:p w:rsidR="003E1D56" w:rsidRDefault="003E1D56">
          <w:r>
            <w:br w:type="page"/>
          </w:r>
        </w:p>
      </w:sdtContent>
    </w:sdt>
    <w:p w:rsidR="00351C67" w:rsidRDefault="009A4D42" w:rsidP="009A4D42">
      <w:pPr>
        <w:jc w:val="center"/>
        <w:rPr>
          <w:b/>
          <w:sz w:val="24"/>
          <w:szCs w:val="24"/>
          <w:u w:val="single"/>
        </w:rPr>
      </w:pPr>
      <w:r>
        <w:rPr>
          <w:b/>
          <w:sz w:val="24"/>
          <w:szCs w:val="24"/>
          <w:u w:val="single"/>
        </w:rPr>
        <w:lastRenderedPageBreak/>
        <w:t>Version History</w:t>
      </w:r>
    </w:p>
    <w:p w:rsidR="00EE7BC8" w:rsidRPr="003D357D" w:rsidRDefault="00EE7BC8" w:rsidP="003D357D">
      <w:pPr>
        <w:rPr>
          <w:rFonts w:ascii="Adobe Hebrew" w:hAnsi="Adobe Hebrew" w:cs="Adobe Hebrew"/>
          <w:sz w:val="24"/>
          <w:szCs w:val="24"/>
        </w:rPr>
      </w:pPr>
      <w:r w:rsidRPr="003D357D">
        <w:rPr>
          <w:rFonts w:ascii="Adobe Hebrew" w:hAnsi="Adobe Hebrew" w:cs="Adobe Hebrew"/>
          <w:sz w:val="24"/>
          <w:szCs w:val="24"/>
        </w:rPr>
        <w:t>This Slot machine has been designed with the version #AL-1.0</w:t>
      </w:r>
    </w:p>
    <w:p w:rsidR="00EE7BC8" w:rsidRPr="00EE7BC8" w:rsidRDefault="00EE7BC8" w:rsidP="00EE7BC8">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VERSION #al-1.0</w:t>
      </w:r>
      <w:r w:rsidRPr="003D357D">
        <w:rPr>
          <w:rFonts w:ascii="Adobe Hebrew" w:eastAsia="Times New Roman" w:hAnsi="Adobe Hebrew" w:cs="Adobe Hebrew"/>
          <w:caps/>
          <w:color w:val="000000"/>
          <w:sz w:val="24"/>
          <w:szCs w:val="24"/>
          <w:lang w:val="en-US" w:eastAsia="en-US"/>
        </w:rPr>
        <w:t> - October</w:t>
      </w:r>
      <w:r w:rsidRPr="00EE7BC8">
        <w:rPr>
          <w:rFonts w:ascii="Adobe Hebrew" w:eastAsia="Times New Roman" w:hAnsi="Adobe Hebrew" w:cs="Adobe Hebrew"/>
          <w:caps/>
          <w:color w:val="000000"/>
          <w:sz w:val="24"/>
          <w:szCs w:val="24"/>
          <w:lang w:val="en-US" w:eastAsia="en-US"/>
        </w:rPr>
        <w:t xml:space="preserve"> </w:t>
      </w:r>
      <w:r w:rsidRPr="003D357D">
        <w:rPr>
          <w:rFonts w:ascii="Adobe Hebrew" w:eastAsia="Times New Roman" w:hAnsi="Adobe Hebrew" w:cs="Adobe Hebrew"/>
          <w:caps/>
          <w:color w:val="000000"/>
          <w:sz w:val="24"/>
          <w:szCs w:val="24"/>
          <w:lang w:val="en-US" w:eastAsia="en-US"/>
        </w:rPr>
        <w:t>1</w:t>
      </w:r>
      <w:r w:rsidRPr="00EE7BC8">
        <w:rPr>
          <w:rFonts w:ascii="Adobe Hebrew" w:eastAsia="Times New Roman" w:hAnsi="Adobe Hebrew" w:cs="Adobe Hebrew"/>
          <w:caps/>
          <w:color w:val="000000"/>
          <w:sz w:val="24"/>
          <w:szCs w:val="24"/>
          <w:lang w:val="en-US" w:eastAsia="en-US"/>
        </w:rPr>
        <w:t>2, 2014</w:t>
      </w:r>
    </w:p>
    <w:p w:rsidR="00EE7BC8" w:rsidRPr="00EE7BC8" w:rsidRDefault="00EE7BC8" w:rsidP="00EE7BC8">
      <w:pPr>
        <w:numPr>
          <w:ilvl w:val="0"/>
          <w:numId w:val="2"/>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The Wheel of luck is available</w:t>
      </w:r>
      <w:r w:rsidRPr="00EE7BC8">
        <w:rPr>
          <w:rFonts w:ascii="Adobe Hebrew" w:eastAsia="Times New Roman" w:hAnsi="Adobe Hebrew" w:cs="Adobe Hebrew"/>
          <w:color w:val="444444"/>
          <w:sz w:val="24"/>
          <w:szCs w:val="24"/>
          <w:lang w:val="en-US" w:eastAsia="en-US"/>
        </w:rPr>
        <w:t>.</w:t>
      </w:r>
    </w:p>
    <w:p w:rsidR="00EE7BC8" w:rsidRPr="00EE7BC8" w:rsidRDefault="00EE7BC8" w:rsidP="00EE7BC8">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VERSION #al-1.1</w:t>
      </w:r>
      <w:r w:rsidRPr="003D357D">
        <w:rPr>
          <w:rFonts w:ascii="Adobe Hebrew" w:eastAsia="Times New Roman" w:hAnsi="Adobe Hebrew" w:cs="Adobe Hebrew"/>
          <w:caps/>
          <w:color w:val="000000"/>
          <w:sz w:val="24"/>
          <w:szCs w:val="24"/>
          <w:lang w:val="en-US" w:eastAsia="en-US"/>
        </w:rPr>
        <w:t> </w:t>
      </w:r>
      <w:r w:rsidRPr="00EE7BC8">
        <w:rPr>
          <w:rFonts w:ascii="Adobe Hebrew" w:eastAsia="Times New Roman" w:hAnsi="Adobe Hebrew" w:cs="Adobe Hebrew"/>
          <w:caps/>
          <w:color w:val="000000"/>
          <w:sz w:val="24"/>
          <w:szCs w:val="24"/>
          <w:lang w:val="en-US" w:eastAsia="en-US"/>
        </w:rPr>
        <w:t xml:space="preserve">- </w:t>
      </w:r>
      <w:r w:rsidRPr="003D357D">
        <w:rPr>
          <w:rFonts w:ascii="Adobe Hebrew" w:eastAsia="Times New Roman" w:hAnsi="Adobe Hebrew" w:cs="Adobe Hebrew"/>
          <w:caps/>
          <w:color w:val="000000"/>
          <w:sz w:val="24"/>
          <w:szCs w:val="24"/>
          <w:lang w:val="en-US" w:eastAsia="en-US"/>
        </w:rPr>
        <w:t>October</w:t>
      </w:r>
      <w:r w:rsidRPr="00EE7BC8">
        <w:rPr>
          <w:rFonts w:ascii="Adobe Hebrew" w:eastAsia="Times New Roman" w:hAnsi="Adobe Hebrew" w:cs="Adobe Hebrew"/>
          <w:caps/>
          <w:color w:val="000000"/>
          <w:sz w:val="24"/>
          <w:szCs w:val="24"/>
          <w:lang w:val="en-US" w:eastAsia="en-US"/>
        </w:rPr>
        <w:t xml:space="preserve"> </w:t>
      </w:r>
      <w:r w:rsidRPr="003D357D">
        <w:rPr>
          <w:rFonts w:ascii="Adobe Hebrew" w:eastAsia="Times New Roman" w:hAnsi="Adobe Hebrew" w:cs="Adobe Hebrew"/>
          <w:caps/>
          <w:color w:val="000000"/>
          <w:sz w:val="24"/>
          <w:szCs w:val="24"/>
          <w:lang w:val="en-US" w:eastAsia="en-US"/>
        </w:rPr>
        <w:t>13</w:t>
      </w:r>
      <w:r w:rsidRPr="00EE7BC8">
        <w:rPr>
          <w:rFonts w:ascii="Adobe Hebrew" w:eastAsia="Times New Roman" w:hAnsi="Adobe Hebrew" w:cs="Adobe Hebrew"/>
          <w:caps/>
          <w:color w:val="000000"/>
          <w:sz w:val="24"/>
          <w:szCs w:val="24"/>
          <w:lang w:val="en-US" w:eastAsia="en-US"/>
        </w:rPr>
        <w:t>, 2014</w:t>
      </w:r>
    </w:p>
    <w:p w:rsidR="00EE7BC8" w:rsidRPr="00EE7BC8" w:rsidRDefault="00EE7BC8" w:rsidP="00EE7BC8">
      <w:pPr>
        <w:numPr>
          <w:ilvl w:val="0"/>
          <w:numId w:val="3"/>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New look of spin buttons, reset button and power button.</w:t>
      </w:r>
    </w:p>
    <w:p w:rsidR="00EE7BC8" w:rsidRPr="00EE7BC8" w:rsidRDefault="00EE7BC8" w:rsidP="00EE7BC8">
      <w:pPr>
        <w:numPr>
          <w:ilvl w:val="0"/>
          <w:numId w:val="3"/>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Interface changed with new look.</w:t>
      </w:r>
    </w:p>
    <w:p w:rsidR="00EE7BC8" w:rsidRPr="00EE7BC8" w:rsidRDefault="00EE7BC8" w:rsidP="00EE7BC8">
      <w:pPr>
        <w:numPr>
          <w:ilvl w:val="0"/>
          <w:numId w:val="3"/>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w:t>
      </w:r>
      <w:r w:rsidRPr="00EE7BC8">
        <w:rPr>
          <w:rFonts w:ascii="Adobe Hebrew" w:eastAsia="Times New Roman" w:hAnsi="Adobe Hebrew" w:cs="Adobe Hebrew"/>
          <w:color w:val="444444"/>
          <w:sz w:val="24"/>
          <w:szCs w:val="24"/>
          <w:lang w:val="en-US" w:eastAsia="en-US"/>
        </w:rPr>
        <w:t xml:space="preserve">Improved behavior </w:t>
      </w:r>
      <w:r w:rsidRPr="003D357D">
        <w:rPr>
          <w:rFonts w:ascii="Adobe Hebrew" w:eastAsia="Times New Roman" w:hAnsi="Adobe Hebrew" w:cs="Adobe Hebrew"/>
          <w:color w:val="444444"/>
          <w:sz w:val="24"/>
          <w:szCs w:val="24"/>
          <w:lang w:val="en-US" w:eastAsia="en-US"/>
        </w:rPr>
        <w:t>for result sheet.</w:t>
      </w:r>
    </w:p>
    <w:p w:rsidR="00EE7BC8" w:rsidRPr="00EE7BC8" w:rsidRDefault="00EE7BC8" w:rsidP="00EE7BC8">
      <w:pPr>
        <w:numPr>
          <w:ilvl w:val="0"/>
          <w:numId w:val="3"/>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Bug fixes:</w:t>
      </w:r>
      <w:r w:rsidRPr="003D357D">
        <w:rPr>
          <w:rFonts w:ascii="Adobe Hebrew" w:eastAsia="Times New Roman" w:hAnsi="Adobe Hebrew" w:cs="Adobe Hebrew"/>
          <w:color w:val="444444"/>
          <w:sz w:val="24"/>
          <w:szCs w:val="24"/>
          <w:lang w:val="en-US" w:eastAsia="en-US"/>
        </w:rPr>
        <w:t> </w:t>
      </w:r>
      <w:r w:rsidRPr="00EE7BC8">
        <w:rPr>
          <w:rFonts w:ascii="Adobe Hebrew" w:eastAsia="Times New Roman" w:hAnsi="Adobe Hebrew" w:cs="Adobe Hebrew"/>
          <w:color w:val="444444"/>
          <w:sz w:val="24"/>
          <w:szCs w:val="24"/>
          <w:lang w:val="en-US" w:eastAsia="en-US"/>
        </w:rPr>
        <w:t>Assorted styling fixes.</w:t>
      </w:r>
    </w:p>
    <w:p w:rsidR="00EE7BC8" w:rsidRPr="00EE7BC8" w:rsidRDefault="00EE7BC8" w:rsidP="00FD0CA1">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 xml:space="preserve">VERSION </w:t>
      </w:r>
      <w:r w:rsidR="00FD0CA1" w:rsidRPr="003D357D">
        <w:rPr>
          <w:rFonts w:ascii="Adobe Hebrew" w:eastAsia="Times New Roman" w:hAnsi="Adobe Hebrew" w:cs="Adobe Hebrew"/>
          <w:i/>
          <w:iCs/>
          <w:caps/>
          <w:color w:val="FA4B2A"/>
          <w:sz w:val="24"/>
          <w:szCs w:val="24"/>
          <w:lang w:val="en-US" w:eastAsia="en-US"/>
        </w:rPr>
        <w:t>#al-1.2</w:t>
      </w:r>
      <w:r w:rsidRPr="003D357D">
        <w:rPr>
          <w:rFonts w:ascii="Adobe Hebrew" w:eastAsia="Times New Roman" w:hAnsi="Adobe Hebrew" w:cs="Adobe Hebrew"/>
          <w:caps/>
          <w:color w:val="000000"/>
          <w:sz w:val="24"/>
          <w:szCs w:val="24"/>
          <w:lang w:val="en-US" w:eastAsia="en-US"/>
        </w:rPr>
        <w:t> </w:t>
      </w:r>
      <w:r w:rsidR="00FD0CA1" w:rsidRPr="003D357D">
        <w:rPr>
          <w:rFonts w:ascii="Adobe Hebrew" w:eastAsia="Times New Roman" w:hAnsi="Adobe Hebrew" w:cs="Adobe Hebrew"/>
          <w:caps/>
          <w:color w:val="000000"/>
          <w:sz w:val="24"/>
          <w:szCs w:val="24"/>
          <w:lang w:val="en-US" w:eastAsia="en-US"/>
        </w:rPr>
        <w:t>–</w:t>
      </w:r>
      <w:r w:rsidRPr="00EE7BC8">
        <w:rPr>
          <w:rFonts w:ascii="Adobe Hebrew" w:eastAsia="Times New Roman" w:hAnsi="Adobe Hebrew" w:cs="Adobe Hebrew"/>
          <w:caps/>
          <w:color w:val="000000"/>
          <w:sz w:val="24"/>
          <w:szCs w:val="24"/>
          <w:lang w:val="en-US" w:eastAsia="en-US"/>
        </w:rPr>
        <w:t xml:space="preserve"> </w:t>
      </w:r>
      <w:r w:rsidR="00FD0CA1" w:rsidRPr="003D357D">
        <w:rPr>
          <w:rFonts w:ascii="Adobe Hebrew" w:eastAsia="Times New Roman" w:hAnsi="Adobe Hebrew" w:cs="Adobe Hebrew"/>
          <w:caps/>
          <w:color w:val="000000"/>
          <w:sz w:val="24"/>
          <w:szCs w:val="24"/>
          <w:lang w:val="en-US" w:eastAsia="en-US"/>
        </w:rPr>
        <w:t>October 15</w:t>
      </w:r>
      <w:r w:rsidRPr="00EE7BC8">
        <w:rPr>
          <w:rFonts w:ascii="Adobe Hebrew" w:eastAsia="Times New Roman" w:hAnsi="Adobe Hebrew" w:cs="Adobe Hebrew"/>
          <w:caps/>
          <w:color w:val="000000"/>
          <w:sz w:val="24"/>
          <w:szCs w:val="24"/>
          <w:lang w:val="en-US" w:eastAsia="en-US"/>
        </w:rPr>
        <w:t>, 2014</w:t>
      </w:r>
    </w:p>
    <w:p w:rsidR="00EE7BC8" w:rsidRPr="00EE7BC8" w:rsidRDefault="00FD0CA1" w:rsidP="00EE7BC8">
      <w:pPr>
        <w:numPr>
          <w:ilvl w:val="0"/>
          <w:numId w:val="4"/>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Bug fixes</w:t>
      </w:r>
      <w:r w:rsidR="00EE7BC8" w:rsidRPr="003D357D">
        <w:rPr>
          <w:rFonts w:ascii="Adobe Hebrew" w:eastAsia="Times New Roman" w:hAnsi="Adobe Hebrew" w:cs="Adobe Hebrew"/>
          <w:b/>
          <w:bCs/>
          <w:color w:val="444444"/>
          <w:sz w:val="24"/>
          <w:szCs w:val="24"/>
          <w:lang w:val="en-US" w:eastAsia="en-US"/>
        </w:rPr>
        <w:t>:</w:t>
      </w:r>
      <w:r w:rsidR="00EE7BC8" w:rsidRPr="003D357D">
        <w:rPr>
          <w:rFonts w:ascii="Adobe Hebrew" w:eastAsia="Times New Roman" w:hAnsi="Adobe Hebrew" w:cs="Adobe Hebrew"/>
          <w:color w:val="444444"/>
          <w:sz w:val="24"/>
          <w:szCs w:val="24"/>
          <w:lang w:val="en-US" w:eastAsia="en-US"/>
        </w:rPr>
        <w:t> </w:t>
      </w:r>
      <w:r w:rsidR="00EE7BC8" w:rsidRPr="00EE7BC8">
        <w:rPr>
          <w:rFonts w:ascii="Adobe Hebrew" w:eastAsia="Times New Roman" w:hAnsi="Adobe Hebrew" w:cs="Adobe Hebrew"/>
          <w:color w:val="444444"/>
          <w:sz w:val="24"/>
          <w:szCs w:val="24"/>
          <w:lang w:val="en-US" w:eastAsia="en-US"/>
        </w:rPr>
        <w:t>Over 200 bug fixes for beta 3.</w:t>
      </w:r>
    </w:p>
    <w:p w:rsidR="00EE7BC8" w:rsidRPr="00EE7BC8" w:rsidRDefault="00EE7BC8" w:rsidP="00EE7BC8">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 xml:space="preserve">VERSION </w:t>
      </w:r>
      <w:r w:rsidR="00FD0CA1" w:rsidRPr="003D357D">
        <w:rPr>
          <w:rFonts w:ascii="Adobe Hebrew" w:eastAsia="Times New Roman" w:hAnsi="Adobe Hebrew" w:cs="Adobe Hebrew"/>
          <w:i/>
          <w:iCs/>
          <w:caps/>
          <w:color w:val="FA4B2A"/>
          <w:sz w:val="24"/>
          <w:szCs w:val="24"/>
          <w:lang w:val="en-US" w:eastAsia="en-US"/>
        </w:rPr>
        <w:t>#al-1-3</w:t>
      </w:r>
      <w:r w:rsidRPr="003D357D">
        <w:rPr>
          <w:rFonts w:ascii="Adobe Hebrew" w:eastAsia="Times New Roman" w:hAnsi="Adobe Hebrew" w:cs="Adobe Hebrew"/>
          <w:caps/>
          <w:color w:val="000000"/>
          <w:sz w:val="24"/>
          <w:szCs w:val="24"/>
          <w:lang w:val="en-US" w:eastAsia="en-US"/>
        </w:rPr>
        <w:t> </w:t>
      </w:r>
      <w:r w:rsidR="00FD0CA1" w:rsidRPr="003D357D">
        <w:rPr>
          <w:rFonts w:ascii="Adobe Hebrew" w:eastAsia="Times New Roman" w:hAnsi="Adobe Hebrew" w:cs="Adobe Hebrew"/>
          <w:caps/>
          <w:color w:val="000000"/>
          <w:sz w:val="24"/>
          <w:szCs w:val="24"/>
          <w:lang w:val="en-US" w:eastAsia="en-US"/>
        </w:rPr>
        <w:t>–</w:t>
      </w:r>
      <w:r w:rsidRPr="00EE7BC8">
        <w:rPr>
          <w:rFonts w:ascii="Adobe Hebrew" w:eastAsia="Times New Roman" w:hAnsi="Adobe Hebrew" w:cs="Adobe Hebrew"/>
          <w:caps/>
          <w:color w:val="000000"/>
          <w:sz w:val="24"/>
          <w:szCs w:val="24"/>
          <w:lang w:val="en-US" w:eastAsia="en-US"/>
        </w:rPr>
        <w:t xml:space="preserve"> </w:t>
      </w:r>
      <w:r w:rsidR="00FD0CA1" w:rsidRPr="003D357D">
        <w:rPr>
          <w:rFonts w:ascii="Adobe Hebrew" w:eastAsia="Times New Roman" w:hAnsi="Adobe Hebrew" w:cs="Adobe Hebrew"/>
          <w:caps/>
          <w:color w:val="000000"/>
          <w:sz w:val="24"/>
          <w:szCs w:val="24"/>
          <w:lang w:val="en-US" w:eastAsia="en-US"/>
        </w:rPr>
        <w:t>October 18</w:t>
      </w:r>
      <w:r w:rsidRPr="00EE7BC8">
        <w:rPr>
          <w:rFonts w:ascii="Adobe Hebrew" w:eastAsia="Times New Roman" w:hAnsi="Adobe Hebrew" w:cs="Adobe Hebrew"/>
          <w:caps/>
          <w:color w:val="000000"/>
          <w:sz w:val="24"/>
          <w:szCs w:val="24"/>
          <w:lang w:val="en-US" w:eastAsia="en-US"/>
        </w:rPr>
        <w:t>, 2014</w:t>
      </w:r>
    </w:p>
    <w:p w:rsidR="00EE7BC8" w:rsidRPr="00EE7BC8" w:rsidRDefault="00EE7BC8" w:rsidP="00FD0CA1">
      <w:pPr>
        <w:numPr>
          <w:ilvl w:val="0"/>
          <w:numId w:val="5"/>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w:t>
      </w:r>
      <w:r w:rsidR="00FD0CA1" w:rsidRPr="003D357D">
        <w:rPr>
          <w:rFonts w:ascii="Adobe Hebrew" w:eastAsia="Times New Roman" w:hAnsi="Adobe Hebrew" w:cs="Adobe Hebrew"/>
          <w:color w:val="444444"/>
          <w:sz w:val="24"/>
          <w:szCs w:val="24"/>
          <w:lang w:val="en-US" w:eastAsia="en-US"/>
        </w:rPr>
        <w:t>setup the new company logo</w:t>
      </w:r>
      <w:r w:rsidRPr="00EE7BC8">
        <w:rPr>
          <w:rFonts w:ascii="Adobe Hebrew" w:eastAsia="Times New Roman" w:hAnsi="Adobe Hebrew" w:cs="Adobe Hebrew"/>
          <w:color w:val="444444"/>
          <w:sz w:val="24"/>
          <w:szCs w:val="24"/>
          <w:lang w:val="en-US" w:eastAsia="en-US"/>
        </w:rPr>
        <w:t>.</w:t>
      </w:r>
    </w:p>
    <w:p w:rsidR="00EE7BC8" w:rsidRPr="00EE7BC8" w:rsidRDefault="00FD0CA1" w:rsidP="00EE7BC8">
      <w:pPr>
        <w:numPr>
          <w:ilvl w:val="0"/>
          <w:numId w:val="5"/>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Bug fixes</w:t>
      </w:r>
      <w:r w:rsidR="00EE7BC8" w:rsidRPr="003D357D">
        <w:rPr>
          <w:rFonts w:ascii="Adobe Hebrew" w:eastAsia="Times New Roman" w:hAnsi="Adobe Hebrew" w:cs="Adobe Hebrew"/>
          <w:b/>
          <w:bCs/>
          <w:color w:val="444444"/>
          <w:sz w:val="24"/>
          <w:szCs w:val="24"/>
          <w:lang w:val="en-US" w:eastAsia="en-US"/>
        </w:rPr>
        <w:t>:</w:t>
      </w:r>
      <w:r w:rsidR="00EE7BC8" w:rsidRPr="003D357D">
        <w:rPr>
          <w:rFonts w:ascii="Adobe Hebrew" w:eastAsia="Times New Roman" w:hAnsi="Adobe Hebrew" w:cs="Adobe Hebrew"/>
          <w:color w:val="444444"/>
          <w:sz w:val="24"/>
          <w:szCs w:val="24"/>
          <w:lang w:val="en-US" w:eastAsia="en-US"/>
        </w:rPr>
        <w:t> </w:t>
      </w:r>
      <w:r w:rsidRPr="003D357D">
        <w:rPr>
          <w:rFonts w:ascii="Adobe Hebrew" w:eastAsia="Times New Roman" w:hAnsi="Adobe Hebrew" w:cs="Adobe Hebrew"/>
          <w:color w:val="444444"/>
          <w:sz w:val="24"/>
          <w:szCs w:val="24"/>
          <w:lang w:val="en-US" w:eastAsia="en-US"/>
        </w:rPr>
        <w:t>Position error fixed.</w:t>
      </w:r>
    </w:p>
    <w:p w:rsidR="00EE7BC8" w:rsidRPr="00EE7BC8" w:rsidRDefault="00FD0CA1" w:rsidP="00EE7BC8">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VERSION #al-1.4</w:t>
      </w:r>
      <w:r w:rsidR="00EE7BC8" w:rsidRPr="003D357D">
        <w:rPr>
          <w:rFonts w:ascii="Adobe Hebrew" w:eastAsia="Times New Roman" w:hAnsi="Adobe Hebrew" w:cs="Adobe Hebrew"/>
          <w:caps/>
          <w:color w:val="000000"/>
          <w:sz w:val="24"/>
          <w:szCs w:val="24"/>
          <w:lang w:val="en-US" w:eastAsia="en-US"/>
        </w:rPr>
        <w:t> </w:t>
      </w:r>
      <w:r w:rsidRPr="003D357D">
        <w:rPr>
          <w:rFonts w:ascii="Adobe Hebrew" w:eastAsia="Times New Roman" w:hAnsi="Adobe Hebrew" w:cs="Adobe Hebrew"/>
          <w:caps/>
          <w:color w:val="000000"/>
          <w:sz w:val="24"/>
          <w:szCs w:val="24"/>
          <w:lang w:val="en-US" w:eastAsia="en-US"/>
        </w:rPr>
        <w:t>– october 20</w:t>
      </w:r>
      <w:r w:rsidR="00EE7BC8" w:rsidRPr="00EE7BC8">
        <w:rPr>
          <w:rFonts w:ascii="Adobe Hebrew" w:eastAsia="Times New Roman" w:hAnsi="Adobe Hebrew" w:cs="Adobe Hebrew"/>
          <w:caps/>
          <w:color w:val="000000"/>
          <w:sz w:val="24"/>
          <w:szCs w:val="24"/>
          <w:lang w:val="en-US" w:eastAsia="en-US"/>
        </w:rPr>
        <w:t>, 2014</w:t>
      </w:r>
    </w:p>
    <w:p w:rsidR="00EE7BC8" w:rsidRPr="00EE7BC8" w:rsidRDefault="00EE7BC8" w:rsidP="00EE7BC8">
      <w:pPr>
        <w:numPr>
          <w:ilvl w:val="0"/>
          <w:numId w:val="6"/>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w:t>
      </w:r>
      <w:r w:rsidR="00FD0CA1" w:rsidRPr="003D357D">
        <w:rPr>
          <w:rFonts w:ascii="Adobe Hebrew" w:eastAsia="Times New Roman" w:hAnsi="Adobe Hebrew" w:cs="Adobe Hebrew"/>
          <w:color w:val="444444"/>
          <w:sz w:val="24"/>
          <w:szCs w:val="24"/>
          <w:lang w:val="en-US" w:eastAsia="en-US"/>
        </w:rPr>
        <w:t>New picture for interface has been applied.</w:t>
      </w:r>
    </w:p>
    <w:p w:rsidR="00EE7BC8" w:rsidRPr="00EE7BC8" w:rsidRDefault="00EE7BC8" w:rsidP="00EE7BC8">
      <w:pPr>
        <w:shd w:val="clear" w:color="auto" w:fill="FFFFFF"/>
        <w:spacing w:before="100" w:beforeAutospacing="1" w:after="100" w:afterAutospacing="1" w:line="240" w:lineRule="auto"/>
        <w:outlineLvl w:val="1"/>
        <w:rPr>
          <w:rFonts w:ascii="Adobe Hebrew" w:eastAsia="Times New Roman" w:hAnsi="Adobe Hebrew" w:cs="Adobe Hebrew"/>
          <w:caps/>
          <w:color w:val="000000"/>
          <w:sz w:val="24"/>
          <w:szCs w:val="24"/>
          <w:lang w:val="en-US" w:eastAsia="en-US"/>
        </w:rPr>
      </w:pPr>
      <w:r w:rsidRPr="003D357D">
        <w:rPr>
          <w:rFonts w:ascii="Adobe Hebrew" w:eastAsia="Times New Roman" w:hAnsi="Adobe Hebrew" w:cs="Adobe Hebrew"/>
          <w:i/>
          <w:iCs/>
          <w:caps/>
          <w:color w:val="FA4B2A"/>
          <w:sz w:val="24"/>
          <w:szCs w:val="24"/>
          <w:lang w:val="en-US" w:eastAsia="en-US"/>
        </w:rPr>
        <w:t xml:space="preserve">VERSION </w:t>
      </w:r>
      <w:r w:rsidR="00FD0CA1" w:rsidRPr="003D357D">
        <w:rPr>
          <w:rFonts w:ascii="Adobe Hebrew" w:eastAsia="Times New Roman" w:hAnsi="Adobe Hebrew" w:cs="Adobe Hebrew"/>
          <w:i/>
          <w:iCs/>
          <w:caps/>
          <w:color w:val="FA4B2A"/>
          <w:sz w:val="24"/>
          <w:szCs w:val="24"/>
          <w:lang w:val="en-US" w:eastAsia="en-US"/>
        </w:rPr>
        <w:t>#Al-1.5</w:t>
      </w:r>
      <w:r w:rsidRPr="003D357D">
        <w:rPr>
          <w:rFonts w:ascii="Adobe Hebrew" w:eastAsia="Times New Roman" w:hAnsi="Adobe Hebrew" w:cs="Adobe Hebrew"/>
          <w:caps/>
          <w:color w:val="000000"/>
          <w:sz w:val="24"/>
          <w:szCs w:val="24"/>
          <w:lang w:val="en-US" w:eastAsia="en-US"/>
        </w:rPr>
        <w:t> </w:t>
      </w:r>
      <w:r w:rsidR="00FD0CA1" w:rsidRPr="003D357D">
        <w:rPr>
          <w:rFonts w:ascii="Adobe Hebrew" w:eastAsia="Times New Roman" w:hAnsi="Adobe Hebrew" w:cs="Adobe Hebrew"/>
          <w:caps/>
          <w:color w:val="000000"/>
          <w:sz w:val="24"/>
          <w:szCs w:val="24"/>
          <w:lang w:val="en-US" w:eastAsia="en-US"/>
        </w:rPr>
        <w:t>- OCTOBER 25</w:t>
      </w:r>
      <w:r w:rsidRPr="00EE7BC8">
        <w:rPr>
          <w:rFonts w:ascii="Adobe Hebrew" w:eastAsia="Times New Roman" w:hAnsi="Adobe Hebrew" w:cs="Adobe Hebrew"/>
          <w:caps/>
          <w:color w:val="000000"/>
          <w:sz w:val="24"/>
          <w:szCs w:val="24"/>
          <w:lang w:val="en-US" w:eastAsia="en-US"/>
        </w:rPr>
        <w:t>, 2014</w:t>
      </w:r>
    </w:p>
    <w:p w:rsidR="00EE7BC8" w:rsidRPr="00EE7BC8" w:rsidRDefault="00EE7BC8" w:rsidP="00EE7BC8">
      <w:pPr>
        <w:numPr>
          <w:ilvl w:val="0"/>
          <w:numId w:val="7"/>
        </w:numPr>
        <w:shd w:val="clear" w:color="auto" w:fill="FFFFFF"/>
        <w:spacing w:before="100" w:beforeAutospacing="1" w:after="100" w:afterAutospacing="1" w:line="315" w:lineRule="atLeast"/>
        <w:rPr>
          <w:rFonts w:ascii="Adobe Hebrew" w:eastAsia="Times New Roman" w:hAnsi="Adobe Hebrew" w:cs="Adobe Hebrew"/>
          <w:color w:val="444444"/>
          <w:sz w:val="24"/>
          <w:szCs w:val="24"/>
          <w:lang w:val="en-US" w:eastAsia="en-US"/>
        </w:rPr>
      </w:pPr>
      <w:r w:rsidRPr="003D357D">
        <w:rPr>
          <w:rFonts w:ascii="Adobe Hebrew" w:eastAsia="Times New Roman" w:hAnsi="Adobe Hebrew" w:cs="Adobe Hebrew"/>
          <w:b/>
          <w:bCs/>
          <w:color w:val="444444"/>
          <w:sz w:val="24"/>
          <w:szCs w:val="24"/>
          <w:lang w:val="en-US" w:eastAsia="en-US"/>
        </w:rPr>
        <w:t>Feature:</w:t>
      </w:r>
      <w:r w:rsidRPr="003D357D">
        <w:rPr>
          <w:rFonts w:ascii="Adobe Hebrew" w:eastAsia="Times New Roman" w:hAnsi="Adobe Hebrew" w:cs="Adobe Hebrew"/>
          <w:color w:val="444444"/>
          <w:sz w:val="24"/>
          <w:szCs w:val="24"/>
          <w:lang w:val="en-US" w:eastAsia="en-US"/>
        </w:rPr>
        <w:t> </w:t>
      </w:r>
      <w:r w:rsidR="00FD0CA1" w:rsidRPr="003D357D">
        <w:rPr>
          <w:rFonts w:ascii="Adobe Hebrew" w:eastAsia="Times New Roman" w:hAnsi="Adobe Hebrew" w:cs="Adobe Hebrew"/>
          <w:color w:val="444444"/>
          <w:sz w:val="24"/>
          <w:szCs w:val="24"/>
          <w:lang w:val="en-US" w:eastAsia="en-US"/>
        </w:rPr>
        <w:t>New Buttons.</w:t>
      </w:r>
    </w:p>
    <w:p w:rsidR="009A4D42" w:rsidRDefault="009A4D42" w:rsidP="009A4D42">
      <w:pPr>
        <w:jc w:val="right"/>
        <w:rPr>
          <w:sz w:val="24"/>
          <w:szCs w:val="24"/>
        </w:rPr>
      </w:pPr>
      <w:r>
        <w:rPr>
          <w:sz w:val="24"/>
          <w:szCs w:val="24"/>
        </w:rPr>
        <w:t xml:space="preserve"> </w:t>
      </w:r>
    </w:p>
    <w:p w:rsidR="009A4D42" w:rsidRDefault="009A4D42">
      <w:pPr>
        <w:rPr>
          <w:sz w:val="24"/>
          <w:szCs w:val="24"/>
        </w:rPr>
      </w:pPr>
      <w:r>
        <w:rPr>
          <w:sz w:val="24"/>
          <w:szCs w:val="24"/>
        </w:rPr>
        <w:br w:type="page"/>
      </w:r>
    </w:p>
    <w:p w:rsidR="00686D09" w:rsidRDefault="003D357D" w:rsidP="003D357D">
      <w:pPr>
        <w:rPr>
          <w:sz w:val="24"/>
          <w:szCs w:val="24"/>
        </w:rPr>
      </w:pPr>
      <w:r>
        <w:rPr>
          <w:sz w:val="24"/>
          <w:szCs w:val="24"/>
        </w:rPr>
        <w:lastRenderedPageBreak/>
        <w:t>The week of luck has been design to spend some time to have some fun. This game has very   good feature to check how many do you have lucky stars. This game is good app to spend some time for have fun.</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BF4089" w:rsidRDefault="00BF4089" w:rsidP="00BF4089">
      <w:pPr>
        <w:pStyle w:val="ListParagraph"/>
        <w:rPr>
          <w:b/>
          <w:sz w:val="24"/>
          <w:szCs w:val="24"/>
        </w:rPr>
      </w:pPr>
      <w:r w:rsidRPr="00BF4089">
        <w:rPr>
          <w:i/>
          <w:sz w:val="24"/>
          <w:szCs w:val="24"/>
        </w:rPr>
        <w:t>(</w:t>
      </w:r>
      <w:r w:rsidR="00E46EAA">
        <w:rPr>
          <w:i/>
          <w:sz w:val="24"/>
          <w:szCs w:val="24"/>
        </w:rPr>
        <w:t>This game design to have some fun and see about is that in real world luck works or not. This game has option to spend money for bet and after User can see did he win the jackpot or not. This slot machine has good option to spend and earn some money in real world. If user’s luck is sharp than user can win jackpot.</w:t>
      </w:r>
      <w:r w:rsidRPr="00BF4089">
        <w:rPr>
          <w:i/>
          <w:sz w:val="24"/>
          <w:szCs w:val="24"/>
        </w:rPr>
        <w:t>)</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BF4089" w:rsidP="00686D09">
      <w:pPr>
        <w:pStyle w:val="ListParagraph"/>
        <w:rPr>
          <w:i/>
          <w:sz w:val="24"/>
          <w:szCs w:val="24"/>
        </w:rPr>
      </w:pPr>
      <w:r w:rsidRPr="00BF4089">
        <w:rPr>
          <w:i/>
          <w:sz w:val="24"/>
          <w:szCs w:val="24"/>
        </w:rPr>
        <w:t>(</w:t>
      </w:r>
      <w:r w:rsidR="00E46EAA">
        <w:rPr>
          <w:i/>
          <w:sz w:val="24"/>
          <w:szCs w:val="24"/>
        </w:rPr>
        <w:t>In this application there are no any limitation to choose your bet amount. User have full freedom to put the bet amount in input and once user put the bet amount into the input box than User need to spin the button for check the luck. After a spin User can see the result in the sidebar into the result sheet. There are a display box which has been design to show the appropriate message to the user about wining and loss status. This message box has been create to check the message as well to see the winning amount about the prize. If any case by luck user win the jackpot than the user will get the display message about jackpot in same message box.</w:t>
      </w:r>
      <w:r w:rsidRPr="00BF4089">
        <w:rPr>
          <w:i/>
          <w:sz w:val="24"/>
          <w:szCs w:val="24"/>
        </w:rPr>
        <w:t>)</w:t>
      </w:r>
    </w:p>
    <w:p w:rsidR="00686D09" w:rsidRPr="008C6B2D" w:rsidRDefault="00686D09" w:rsidP="00686D09">
      <w:pPr>
        <w:rPr>
          <w:b/>
          <w:sz w:val="24"/>
          <w:szCs w:val="24"/>
        </w:rPr>
      </w:pPr>
    </w:p>
    <w:p w:rsidR="00BF4089" w:rsidRPr="00BF4089" w:rsidRDefault="008A323A" w:rsidP="00686D09">
      <w:pPr>
        <w:pStyle w:val="ListParagraph"/>
        <w:numPr>
          <w:ilvl w:val="0"/>
          <w:numId w:val="1"/>
        </w:numPr>
        <w:rPr>
          <w:i/>
          <w:sz w:val="24"/>
          <w:szCs w:val="24"/>
        </w:rPr>
      </w:pPr>
      <w:r>
        <w:rPr>
          <w:b/>
          <w:sz w:val="24"/>
          <w:szCs w:val="24"/>
        </w:rPr>
        <w:t>Browsers</w:t>
      </w:r>
    </w:p>
    <w:p w:rsidR="009F6693" w:rsidRPr="00BF4089" w:rsidRDefault="003E1D34" w:rsidP="00BF4089">
      <w:pPr>
        <w:pStyle w:val="ListParagraph"/>
        <w:rPr>
          <w:i/>
          <w:sz w:val="24"/>
          <w:szCs w:val="24"/>
        </w:rPr>
      </w:pPr>
      <w:r w:rsidRPr="00BF4089">
        <w:rPr>
          <w:i/>
          <w:sz w:val="24"/>
          <w:szCs w:val="24"/>
        </w:rPr>
        <w:t>(</w:t>
      </w:r>
      <w:r w:rsidR="00E46EAA">
        <w:rPr>
          <w:i/>
          <w:sz w:val="24"/>
          <w:szCs w:val="24"/>
        </w:rPr>
        <w:t>This slot machine has special URL to control it and it has top central position in any of web browsers</w:t>
      </w:r>
      <w:r w:rsidRPr="00BF4089">
        <w:rPr>
          <w:i/>
          <w:sz w:val="24"/>
          <w:szCs w:val="24"/>
        </w:rPr>
        <w:t>)</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E46EAA" w:rsidRDefault="00BF4089" w:rsidP="00BF4089">
      <w:pPr>
        <w:pStyle w:val="ListParagraph"/>
        <w:rPr>
          <w:i/>
          <w:sz w:val="24"/>
          <w:szCs w:val="24"/>
        </w:rPr>
      </w:pPr>
      <w:r w:rsidRPr="00BF4089">
        <w:rPr>
          <w:i/>
          <w:sz w:val="24"/>
          <w:szCs w:val="24"/>
        </w:rPr>
        <w:t>(</w:t>
      </w:r>
      <w:r w:rsidR="00E46EAA">
        <w:rPr>
          <w:i/>
          <w:sz w:val="24"/>
          <w:szCs w:val="24"/>
        </w:rPr>
        <w:t>In this machine there are just 3 keys thought that we can easily control this machine.</w:t>
      </w:r>
    </w:p>
    <w:p w:rsidR="008A323A" w:rsidRDefault="00E46EAA" w:rsidP="00E46EAA">
      <w:pPr>
        <w:pStyle w:val="ListParagraph"/>
        <w:numPr>
          <w:ilvl w:val="1"/>
          <w:numId w:val="7"/>
        </w:numPr>
        <w:rPr>
          <w:i/>
          <w:sz w:val="24"/>
          <w:szCs w:val="24"/>
        </w:rPr>
      </w:pPr>
      <w:r>
        <w:rPr>
          <w:i/>
          <w:sz w:val="24"/>
          <w:szCs w:val="24"/>
        </w:rPr>
        <w:t>Spin button: spin button has vital role for this machine and through this button we can spin the reel for see the result. After result user have the again option to spin it for check the luck.</w:t>
      </w:r>
    </w:p>
    <w:p w:rsidR="008A323A" w:rsidRDefault="008A323A" w:rsidP="00E46EAA">
      <w:pPr>
        <w:pStyle w:val="ListParagraph"/>
        <w:numPr>
          <w:ilvl w:val="1"/>
          <w:numId w:val="7"/>
        </w:numPr>
        <w:rPr>
          <w:i/>
          <w:sz w:val="24"/>
          <w:szCs w:val="24"/>
        </w:rPr>
      </w:pPr>
      <w:r>
        <w:rPr>
          <w:i/>
          <w:sz w:val="24"/>
          <w:szCs w:val="24"/>
        </w:rPr>
        <w:t xml:space="preserve">Reset the button: If any case user want to quit the turns and new user want to use this machine than the reset button has vital role to reset all the controls and </w:t>
      </w:r>
      <w:r>
        <w:rPr>
          <w:i/>
          <w:sz w:val="24"/>
          <w:szCs w:val="24"/>
        </w:rPr>
        <w:lastRenderedPageBreak/>
        <w:t>get ready to machine for next user. With the use of the machine you can see the controls in default positions.</w:t>
      </w:r>
    </w:p>
    <w:p w:rsidR="008A323A" w:rsidRDefault="008A323A" w:rsidP="00E46EAA">
      <w:pPr>
        <w:pStyle w:val="ListParagraph"/>
        <w:numPr>
          <w:ilvl w:val="1"/>
          <w:numId w:val="7"/>
        </w:numPr>
        <w:rPr>
          <w:i/>
          <w:sz w:val="24"/>
          <w:szCs w:val="24"/>
        </w:rPr>
      </w:pPr>
      <w:r>
        <w:rPr>
          <w:i/>
          <w:sz w:val="24"/>
          <w:szCs w:val="24"/>
        </w:rPr>
        <w:t>Power Button: If no body want to use this machine than the power button has good role to quit the machine from browser. The button used for save energy and Quit the browser for the appropriate use of browser and the machine.</w:t>
      </w:r>
    </w:p>
    <w:p w:rsidR="00BF4089" w:rsidRPr="00BF4089" w:rsidRDefault="008A323A" w:rsidP="00E46EAA">
      <w:pPr>
        <w:pStyle w:val="ListParagraph"/>
        <w:numPr>
          <w:ilvl w:val="1"/>
          <w:numId w:val="7"/>
        </w:numPr>
        <w:rPr>
          <w:i/>
          <w:sz w:val="24"/>
          <w:szCs w:val="24"/>
        </w:rPr>
      </w:pPr>
      <w:r>
        <w:rPr>
          <w:i/>
          <w:sz w:val="24"/>
          <w:szCs w:val="24"/>
        </w:rPr>
        <w:t>Input box: This input box has the main role in the machine because through this input box user has option to put the desired amount for bet. There are no any limitation to enter the desired bet amount  but it should be less than player money because machine can just spin the bet from provided money.</w:t>
      </w:r>
      <w:r w:rsidR="00BF4089" w:rsidRPr="00BF4089">
        <w:rPr>
          <w:i/>
          <w:sz w:val="24"/>
          <w:szCs w:val="24"/>
        </w:rPr>
        <w: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Saving and Loading</w:t>
      </w:r>
    </w:p>
    <w:p w:rsidR="001436C3" w:rsidRDefault="00BF4089" w:rsidP="00BF4089">
      <w:pPr>
        <w:pStyle w:val="ListParagraph"/>
        <w:rPr>
          <w:i/>
          <w:sz w:val="24"/>
          <w:szCs w:val="24"/>
        </w:rPr>
      </w:pPr>
      <w:r w:rsidRPr="00BF4089">
        <w:rPr>
          <w:i/>
          <w:sz w:val="24"/>
          <w:szCs w:val="24"/>
        </w:rPr>
        <w:t>(</w:t>
      </w:r>
      <w:r w:rsidR="008A323A">
        <w:rPr>
          <w:i/>
          <w:sz w:val="24"/>
          <w:szCs w:val="24"/>
        </w:rPr>
        <w:t>There are no any option to save the game because there are no make sense we need to save the bet record. This is the gambling and this machine never save any spin record. The machine has just one result box to display the result of spins and it can show how many time user spin and how many time it win and loss. It’s work before reset the machine.</w:t>
      </w:r>
    </w:p>
    <w:p w:rsidR="00BF4089" w:rsidRPr="00BF4089" w:rsidRDefault="00BF4089" w:rsidP="00BF4089">
      <w:pPr>
        <w:pStyle w:val="ListParagraph"/>
        <w:rPr>
          <w:i/>
          <w:sz w:val="24"/>
          <w:szCs w:val="24"/>
        </w:rPr>
      </w:pPr>
      <w:r w:rsidRPr="00BF4089">
        <w:rPr>
          <w:i/>
          <w:sz w:val="24"/>
          <w:szCs w:val="24"/>
        </w:rPr>
        <w: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Default="00BF4089" w:rsidP="00BF4089">
      <w:pPr>
        <w:pStyle w:val="ListParagraph"/>
        <w:rPr>
          <w:i/>
          <w:sz w:val="24"/>
          <w:szCs w:val="24"/>
        </w:rPr>
      </w:pPr>
      <w:r w:rsidRPr="00BF4089">
        <w:rPr>
          <w:i/>
          <w:sz w:val="24"/>
          <w:szCs w:val="24"/>
        </w:rPr>
        <w:t>(</w:t>
      </w:r>
      <w:r w:rsidR="008A323A">
        <w:rPr>
          <w:i/>
          <w:sz w:val="24"/>
          <w:szCs w:val="24"/>
        </w:rPr>
        <w:t>This inter face designed same as Slot Machine looks like. So going to put a screen shot of interface.</w:t>
      </w:r>
      <w:r w:rsidRPr="00BF4089">
        <w:rPr>
          <w:i/>
          <w:sz w:val="24"/>
          <w:szCs w:val="24"/>
        </w:rPr>
        <w:t>)</w:t>
      </w:r>
    </w:p>
    <w:p w:rsidR="001436C3" w:rsidRPr="00BF4089" w:rsidRDefault="001436C3" w:rsidP="00BF4089">
      <w:pPr>
        <w:pStyle w:val="ListParagraph"/>
        <w:rPr>
          <w:i/>
          <w:sz w:val="24"/>
          <w:szCs w:val="24"/>
        </w:rPr>
      </w:pPr>
      <w:r>
        <w:rPr>
          <w:i/>
          <w:noProof/>
          <w:sz w:val="24"/>
          <w:szCs w:val="24"/>
          <w:lang w:val="en-US" w:eastAsia="en-US"/>
        </w:rPr>
        <w:drawing>
          <wp:inline distT="0" distB="0" distL="0" distR="0" wp14:anchorId="21356B74" wp14:editId="1967FA8A">
            <wp:extent cx="52959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jpg"/>
                    <pic:cNvPicPr/>
                  </pic:nvPicPr>
                  <pic:blipFill>
                    <a:blip r:embed="rId13">
                      <a:extLst>
                        <a:ext uri="{28A0092B-C50C-407E-A947-70E740481C1C}">
                          <a14:useLocalDpi xmlns:a14="http://schemas.microsoft.com/office/drawing/2010/main" val="0"/>
                        </a:ext>
                      </a:extLst>
                    </a:blip>
                    <a:stretch>
                      <a:fillRect/>
                    </a:stretch>
                  </pic:blipFill>
                  <pic:spPr>
                    <a:xfrm>
                      <a:off x="0" y="0"/>
                      <a:ext cx="5295900" cy="2914650"/>
                    </a:xfrm>
                    <a:prstGeom prst="rect">
                      <a:avLst/>
                    </a:prstGeom>
                  </pic:spPr>
                </pic:pic>
              </a:graphicData>
            </a:graphic>
          </wp:inline>
        </w:drawing>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Default="00BF4089" w:rsidP="00BF4089">
      <w:pPr>
        <w:pStyle w:val="ListParagraph"/>
        <w:rPr>
          <w:i/>
          <w:sz w:val="24"/>
          <w:szCs w:val="24"/>
        </w:rPr>
      </w:pPr>
      <w:r w:rsidRPr="00BF4089">
        <w:rPr>
          <w:i/>
          <w:sz w:val="24"/>
          <w:szCs w:val="24"/>
        </w:rPr>
        <w:t>(</w:t>
      </w:r>
      <w:r w:rsidR="001436C3">
        <w:rPr>
          <w:i/>
          <w:sz w:val="24"/>
          <w:szCs w:val="24"/>
        </w:rPr>
        <w:t>There are some additional screen shot which can show the working machine.</w:t>
      </w:r>
      <w:r w:rsidRPr="00BF4089">
        <w:rPr>
          <w:i/>
          <w:sz w:val="24"/>
          <w:szCs w:val="24"/>
        </w:rPr>
        <w:t>)</w:t>
      </w:r>
    </w:p>
    <w:p w:rsidR="00766F71" w:rsidRDefault="00766F71" w:rsidP="00BF4089">
      <w:pPr>
        <w:pStyle w:val="ListParagraph"/>
        <w:rPr>
          <w:i/>
          <w:sz w:val="24"/>
          <w:szCs w:val="24"/>
        </w:rPr>
      </w:pPr>
    </w:p>
    <w:p w:rsidR="00766F71" w:rsidRDefault="00766F71" w:rsidP="00BF4089">
      <w:pPr>
        <w:pStyle w:val="ListParagraph"/>
        <w:rPr>
          <w:i/>
          <w:sz w:val="24"/>
          <w:szCs w:val="24"/>
        </w:rPr>
      </w:pPr>
    </w:p>
    <w:p w:rsidR="00766F71" w:rsidRDefault="00766F71" w:rsidP="00BF4089">
      <w:pPr>
        <w:pStyle w:val="ListParagraph"/>
        <w:rPr>
          <w:i/>
          <w:sz w:val="24"/>
          <w:szCs w:val="24"/>
        </w:rPr>
      </w:pPr>
    </w:p>
    <w:p w:rsidR="001436C3" w:rsidRPr="00BF4089" w:rsidRDefault="00766F71" w:rsidP="00BF4089">
      <w:pPr>
        <w:pStyle w:val="ListParagraph"/>
        <w:rPr>
          <w:i/>
          <w:sz w:val="24"/>
          <w:szCs w:val="24"/>
        </w:rPr>
      </w:pPr>
      <w:r>
        <w:rPr>
          <w:i/>
          <w:noProof/>
          <w:sz w:val="24"/>
          <w:szCs w:val="24"/>
          <w:lang w:val="en-US" w:eastAsia="en-US"/>
        </w:rPr>
        <w:drawing>
          <wp:inline distT="0" distB="0" distL="0" distR="0">
            <wp:extent cx="4848225" cy="361442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4848225" cy="3614420"/>
                    </a:xfrm>
                    <a:prstGeom prst="rect">
                      <a:avLst/>
                    </a:prstGeom>
                  </pic:spPr>
                </pic:pic>
              </a:graphicData>
            </a:graphic>
          </wp:inline>
        </w:drawing>
      </w:r>
      <w:bookmarkStart w:id="0" w:name="_GoBack"/>
      <w:bookmarkEnd w:id="0"/>
    </w:p>
    <w:p w:rsidR="00686D09" w:rsidRDefault="001436C3" w:rsidP="00686D09">
      <w:pPr>
        <w:rPr>
          <w:b/>
          <w:sz w:val="24"/>
          <w:szCs w:val="24"/>
        </w:rPr>
      </w:pPr>
      <w:r>
        <w:rPr>
          <w:b/>
          <w:noProof/>
          <w:sz w:val="24"/>
          <w:szCs w:val="24"/>
          <w:lang w:val="en-US" w:eastAsia="en-US"/>
        </w:rPr>
        <w:t xml:space="preserve">                               </w:t>
      </w:r>
      <w:r w:rsidR="008F76C2">
        <w:rPr>
          <w:b/>
          <w:noProof/>
          <w:sz w:val="24"/>
          <w:szCs w:val="24"/>
          <w:lang w:val="en-US" w:eastAsia="en-US"/>
        </w:rPr>
        <w:t xml:space="preserve">          </w:t>
      </w:r>
      <w:r w:rsidR="00766F71">
        <w:rPr>
          <w:b/>
          <w:noProof/>
          <w:sz w:val="24"/>
          <w:szCs w:val="24"/>
          <w:lang w:val="en-US" w:eastAsia="en-US"/>
        </w:rPr>
        <w:t xml:space="preserve">                     Screen shot</w:t>
      </w:r>
      <w:r>
        <w:rPr>
          <w:b/>
          <w:noProof/>
          <w:sz w:val="24"/>
          <w:szCs w:val="24"/>
          <w:lang w:val="en-US" w:eastAsia="en-US"/>
        </w:rPr>
        <w:t xml:space="preserve"> of spin  </w:t>
      </w:r>
    </w:p>
    <w:p w:rsidR="00BF4089" w:rsidRPr="008C6B2D" w:rsidRDefault="00BF4089" w:rsidP="00686D09">
      <w:pPr>
        <w:rPr>
          <w:b/>
          <w:sz w:val="24"/>
          <w:szCs w:val="24"/>
        </w:rPr>
      </w:pPr>
    </w:p>
    <w:sectPr w:rsidR="00BF4089" w:rsidRPr="008C6B2D" w:rsidSect="00275BEB">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2CE" w:rsidRDefault="006E52CE" w:rsidP="00C152DC">
      <w:pPr>
        <w:spacing w:after="0" w:line="240" w:lineRule="auto"/>
      </w:pPr>
      <w:r>
        <w:separator/>
      </w:r>
    </w:p>
  </w:endnote>
  <w:endnote w:type="continuationSeparator" w:id="0">
    <w:p w:rsidR="006E52CE" w:rsidRDefault="006E52CE"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Hebrew">
    <w:panose1 w:val="00000000000000000000"/>
    <w:charset w:val="00"/>
    <w:family w:val="roman"/>
    <w:notTrueType/>
    <w:pitch w:val="variable"/>
    <w:sig w:usb0="8000086F" w:usb1="4000204A"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64C" w:rsidRDefault="0021264C">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275BEB">
      <w:rPr>
        <w:rFonts w:asciiTheme="majorHAnsi" w:hAnsiTheme="majorHAnsi"/>
        <w:b/>
      </w:rPr>
      <w:t>#AL.1.5</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66F71" w:rsidRPr="00766F71">
      <w:rPr>
        <w:rFonts w:asciiTheme="majorHAnsi" w:hAnsiTheme="majorHAnsi"/>
        <w:noProof/>
      </w:rPr>
      <w:t>4</w:t>
    </w:r>
    <w:r>
      <w:rPr>
        <w:rFonts w:asciiTheme="majorHAnsi" w:hAnsiTheme="majorHAnsi"/>
        <w:noProof/>
      </w:rPr>
      <w:fldChar w:fldCharType="end"/>
    </w:r>
  </w:p>
  <w:p w:rsidR="0021264C" w:rsidRDefault="002126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64C" w:rsidRDefault="006E52CE">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21264C">
          <w:rPr>
            <w:rFonts w:asciiTheme="majorHAnsi" w:hAnsiTheme="majorHAnsi"/>
          </w:rPr>
          <w:t>[Type text]</w:t>
        </w:r>
      </w:sdtContent>
    </w:sdt>
    <w:r w:rsidR="0021264C">
      <w:rPr>
        <w:rFonts w:asciiTheme="majorHAnsi" w:hAnsiTheme="majorHAnsi"/>
      </w:rPr>
      <w:ptab w:relativeTo="margin" w:alignment="right" w:leader="none"/>
    </w:r>
    <w:r w:rsidR="0021264C">
      <w:rPr>
        <w:rFonts w:asciiTheme="majorHAnsi" w:hAnsiTheme="majorHAnsi"/>
      </w:rPr>
      <w:t xml:space="preserve">Page </w:t>
    </w:r>
    <w:r w:rsidR="0021264C">
      <w:fldChar w:fldCharType="begin"/>
    </w:r>
    <w:r w:rsidR="0021264C">
      <w:instrText xml:space="preserve"> PAGE   \* MERGEFORMAT </w:instrText>
    </w:r>
    <w:r w:rsidR="0021264C">
      <w:fldChar w:fldCharType="separate"/>
    </w:r>
    <w:r w:rsidR="00766F71" w:rsidRPr="00766F71">
      <w:rPr>
        <w:rFonts w:asciiTheme="majorHAnsi" w:hAnsiTheme="majorHAnsi"/>
        <w:noProof/>
      </w:rPr>
      <w:t>5</w:t>
    </w:r>
    <w:r w:rsidR="0021264C">
      <w:rPr>
        <w:rFonts w:asciiTheme="majorHAnsi" w:hAnsiTheme="majorHAnsi"/>
        <w:noProof/>
      </w:rPr>
      <w:fldChar w:fldCharType="end"/>
    </w:r>
  </w:p>
  <w:p w:rsidR="0021264C" w:rsidRDefault="002126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2CE" w:rsidRDefault="006E52CE" w:rsidP="00C152DC">
      <w:pPr>
        <w:spacing w:after="0" w:line="240" w:lineRule="auto"/>
      </w:pPr>
      <w:r>
        <w:separator/>
      </w:r>
    </w:p>
  </w:footnote>
  <w:footnote w:type="continuationSeparator" w:id="0">
    <w:p w:rsidR="006E52CE" w:rsidRDefault="006E52CE"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1264C">
      <w:tc>
        <w:tcPr>
          <w:tcW w:w="3500" w:type="pct"/>
          <w:tcBorders>
            <w:bottom w:val="single" w:sz="4" w:space="0" w:color="auto"/>
          </w:tcBorders>
          <w:vAlign w:val="bottom"/>
        </w:tcPr>
        <w:p w:rsidR="0021264C" w:rsidRDefault="0021264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lang w:val="en-US"/>
                </w:rPr>
                <w:t>Assignment-2nd</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10-2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21264C" w:rsidRDefault="0021264C" w:rsidP="00021BBC">
              <w:pPr>
                <w:pStyle w:val="Header"/>
                <w:rPr>
                  <w:color w:val="FFFFFF" w:themeColor="background1"/>
                </w:rPr>
              </w:pPr>
              <w:r>
                <w:rPr>
                  <w:color w:val="FFFFFF" w:themeColor="background1"/>
                  <w:lang w:val="en-US"/>
                </w:rPr>
                <w:t>October 25, 2014</w:t>
              </w:r>
            </w:p>
          </w:tc>
        </w:sdtContent>
      </w:sdt>
    </w:tr>
  </w:tbl>
  <w:p w:rsidR="0021264C" w:rsidRDefault="002126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21264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10-2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21264C" w:rsidRPr="00C152DC" w:rsidRDefault="0021264C">
              <w:pPr>
                <w:pStyle w:val="Header"/>
                <w:jc w:val="right"/>
                <w:rPr>
                  <w:color w:val="FFFFFF" w:themeColor="background1"/>
                  <w:sz w:val="20"/>
                  <w:szCs w:val="20"/>
                </w:rPr>
              </w:pPr>
              <w:r>
                <w:rPr>
                  <w:color w:val="FFFFFF" w:themeColor="background1"/>
                  <w:lang w:val="en-US"/>
                </w:rPr>
                <w:t>October 25, 2014</w:t>
              </w:r>
            </w:p>
          </w:tc>
        </w:sdtContent>
      </w:sdt>
      <w:tc>
        <w:tcPr>
          <w:tcW w:w="4000" w:type="pct"/>
          <w:tcBorders>
            <w:bottom w:val="single" w:sz="4" w:space="0" w:color="auto"/>
          </w:tcBorders>
          <w:vAlign w:val="bottom"/>
        </w:tcPr>
        <w:p w:rsidR="0021264C" w:rsidRDefault="0021264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lang w:val="en-US"/>
                </w:rPr>
                <w:t>Assignment-2nd</w:t>
              </w:r>
            </w:sdtContent>
          </w:sdt>
          <w:r>
            <w:rPr>
              <w:b/>
              <w:bCs/>
              <w:color w:val="76923C" w:themeColor="accent3" w:themeShade="BF"/>
              <w:sz w:val="24"/>
              <w:szCs w:val="24"/>
            </w:rPr>
            <w:t>]</w:t>
          </w:r>
        </w:p>
      </w:tc>
    </w:tr>
  </w:tbl>
  <w:p w:rsidR="0021264C" w:rsidRDefault="00212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456D3"/>
    <w:multiLevelType w:val="multilevel"/>
    <w:tmpl w:val="60EC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C08F6"/>
    <w:multiLevelType w:val="multilevel"/>
    <w:tmpl w:val="DD662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418A9"/>
    <w:multiLevelType w:val="multilevel"/>
    <w:tmpl w:val="6CF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01D15"/>
    <w:multiLevelType w:val="multilevel"/>
    <w:tmpl w:val="C1D0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F73F49"/>
    <w:multiLevelType w:val="multilevel"/>
    <w:tmpl w:val="12F6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BB3B7F"/>
    <w:multiLevelType w:val="multilevel"/>
    <w:tmpl w:val="4CC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436C3"/>
    <w:rsid w:val="00200F1A"/>
    <w:rsid w:val="0021264C"/>
    <w:rsid w:val="00275BEB"/>
    <w:rsid w:val="00351C67"/>
    <w:rsid w:val="003D357D"/>
    <w:rsid w:val="003E1D34"/>
    <w:rsid w:val="003E1D56"/>
    <w:rsid w:val="00420F46"/>
    <w:rsid w:val="0052734F"/>
    <w:rsid w:val="00567063"/>
    <w:rsid w:val="005C2F0F"/>
    <w:rsid w:val="00686D09"/>
    <w:rsid w:val="00691022"/>
    <w:rsid w:val="006E52CE"/>
    <w:rsid w:val="00744BAC"/>
    <w:rsid w:val="00766F71"/>
    <w:rsid w:val="007D2A8E"/>
    <w:rsid w:val="008A323A"/>
    <w:rsid w:val="008C6B2D"/>
    <w:rsid w:val="008E601F"/>
    <w:rsid w:val="008F3C94"/>
    <w:rsid w:val="008F76C2"/>
    <w:rsid w:val="00953C99"/>
    <w:rsid w:val="00996533"/>
    <w:rsid w:val="009A4D42"/>
    <w:rsid w:val="009F6693"/>
    <w:rsid w:val="00A11544"/>
    <w:rsid w:val="00AA765B"/>
    <w:rsid w:val="00AD223E"/>
    <w:rsid w:val="00BF4089"/>
    <w:rsid w:val="00C152DC"/>
    <w:rsid w:val="00D668E0"/>
    <w:rsid w:val="00D82416"/>
    <w:rsid w:val="00D9120B"/>
    <w:rsid w:val="00DD7542"/>
    <w:rsid w:val="00E46EAA"/>
    <w:rsid w:val="00EB6F93"/>
    <w:rsid w:val="00EC5E8E"/>
    <w:rsid w:val="00EE7BC8"/>
    <w:rsid w:val="00F35C9E"/>
    <w:rsid w:val="00F362D0"/>
    <w:rsid w:val="00FD0C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7B0BA-C916-4AC6-A792-19FB8611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7BC8"/>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2Char">
    <w:name w:val="Heading 2 Char"/>
    <w:basedOn w:val="DefaultParagraphFont"/>
    <w:link w:val="Heading2"/>
    <w:uiPriority w:val="9"/>
    <w:rsid w:val="00EE7BC8"/>
    <w:rPr>
      <w:rFonts w:ascii="Times New Roman" w:eastAsia="Times New Roman" w:hAnsi="Times New Roman" w:cs="Times New Roman"/>
      <w:b/>
      <w:bCs/>
      <w:sz w:val="36"/>
      <w:szCs w:val="36"/>
      <w:lang w:val="en-US" w:eastAsia="en-US"/>
    </w:rPr>
  </w:style>
  <w:style w:type="character" w:styleId="Emphasis">
    <w:name w:val="Emphasis"/>
    <w:basedOn w:val="DefaultParagraphFont"/>
    <w:uiPriority w:val="20"/>
    <w:qFormat/>
    <w:rsid w:val="00EE7BC8"/>
    <w:rPr>
      <w:i/>
      <w:iCs/>
    </w:rPr>
  </w:style>
  <w:style w:type="character" w:customStyle="1" w:styleId="apple-converted-space">
    <w:name w:val="apple-converted-space"/>
    <w:basedOn w:val="DefaultParagraphFont"/>
    <w:rsid w:val="00EE7BC8"/>
  </w:style>
  <w:style w:type="character" w:styleId="Strong">
    <w:name w:val="Strong"/>
    <w:basedOn w:val="DefaultParagraphFont"/>
    <w:uiPriority w:val="22"/>
    <w:qFormat/>
    <w:rsid w:val="00EE7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23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F6F1616-F3A7-4A5B-B764-C1C644BD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344</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Assignment-2nd</vt:lpstr>
    </vt:vector>
  </TitlesOfParts>
  <Company>alwazz designs 2014   </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Assignment-2nd</dc:title>
  <dc:subject>Wheel of Luck</dc:subject>
  <dc:creator>[PAVITTAR SINGH]</dc:creator>
  <cp:lastModifiedBy>Pav Singh</cp:lastModifiedBy>
  <cp:revision>11</cp:revision>
  <dcterms:created xsi:type="dcterms:W3CDTF">2011-07-15T01:03:00Z</dcterms:created>
  <dcterms:modified xsi:type="dcterms:W3CDTF">2014-10-30T13:56:00Z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